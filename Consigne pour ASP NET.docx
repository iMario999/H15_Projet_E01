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420-485</w:t>
      </w:r>
    </w:p>
    <w:p w:rsidR="00817153" w:rsidRPr="00817153" w:rsidRDefault="00817153" w:rsidP="00817153">
      <w:pPr>
        <w:jc w:val="center"/>
        <w:rPr>
          <w:b/>
          <w:sz w:val="36"/>
          <w:szCs w:val="36"/>
        </w:rPr>
      </w:pPr>
      <w:r w:rsidRPr="00817153">
        <w:rPr>
          <w:b/>
          <w:sz w:val="36"/>
          <w:szCs w:val="36"/>
        </w:rPr>
        <w:t>Barème pour le</w:t>
      </w:r>
      <w:r>
        <w:rPr>
          <w:b/>
          <w:sz w:val="36"/>
          <w:szCs w:val="36"/>
        </w:rPr>
        <w:t xml:space="preserve"> </w:t>
      </w:r>
      <w:r w:rsidRPr="00817153">
        <w:rPr>
          <w:b/>
          <w:sz w:val="36"/>
          <w:szCs w:val="36"/>
        </w:rPr>
        <w:t>projet</w:t>
      </w:r>
    </w:p>
    <w:p w:rsidR="00600F73" w:rsidRDefault="00600F73">
      <w:pPr>
        <w:rPr>
          <w:b/>
        </w:rPr>
      </w:pPr>
      <w:r>
        <w:rPr>
          <w:b/>
        </w:rPr>
        <w:t>La structure de votre projet doit comporter tous les répertoires</w:t>
      </w:r>
      <w:r w:rsidR="001D2DFD">
        <w:rPr>
          <w:b/>
        </w:rPr>
        <w:t xml:space="preserve"> spécifiques (</w:t>
      </w:r>
      <w:proofErr w:type="spellStart"/>
      <w:r w:rsidR="001D2DFD">
        <w:rPr>
          <w:b/>
        </w:rPr>
        <w:t>App_Data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Controllers</w:t>
      </w:r>
      <w:proofErr w:type="spellEnd"/>
      <w:r w:rsidR="001D2DFD">
        <w:rPr>
          <w:b/>
        </w:rPr>
        <w:t xml:space="preserve">, DAL, Images, </w:t>
      </w:r>
      <w:proofErr w:type="spellStart"/>
      <w:r w:rsidR="001D2DFD">
        <w:rPr>
          <w:b/>
        </w:rPr>
        <w:t>Models</w:t>
      </w:r>
      <w:proofErr w:type="spellEnd"/>
      <w:r w:rsidR="001D2DFD">
        <w:rPr>
          <w:b/>
        </w:rPr>
        <w:t xml:space="preserve">, </w:t>
      </w:r>
      <w:proofErr w:type="spellStart"/>
      <w:r w:rsidR="001D2DFD">
        <w:rPr>
          <w:b/>
        </w:rPr>
        <w:t>Views</w:t>
      </w:r>
      <w:proofErr w:type="spellEnd"/>
      <w:r w:rsidR="00211B12">
        <w:rPr>
          <w:b/>
        </w:rPr>
        <w:t>.</w:t>
      </w:r>
    </w:p>
    <w:p w:rsidR="00211B12" w:rsidRPr="00211B12" w:rsidRDefault="00211B12">
      <w:r w:rsidRPr="00211B12">
        <w:t>Le projet qui sera corrigé dev</w:t>
      </w:r>
      <w:r>
        <w:t>ra comporter la BD localement d</w:t>
      </w:r>
      <w:r w:rsidRPr="00211B12">
        <w:t xml:space="preserve">ans </w:t>
      </w:r>
      <w:proofErr w:type="spellStart"/>
      <w:r w:rsidRPr="00211B12">
        <w:t>App_Data</w:t>
      </w:r>
      <w:proofErr w:type="spellEnd"/>
    </w:p>
    <w:p w:rsidR="00CF5AB4" w:rsidRPr="00E46D85" w:rsidRDefault="00CF5AB4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E46D85">
        <w:rPr>
          <w:b/>
          <w:color w:val="FF0000"/>
          <w:sz w:val="28"/>
          <w:szCs w:val="28"/>
        </w:rPr>
        <w:t>BD first</w:t>
      </w:r>
      <w:r w:rsidR="00243A6D" w:rsidRPr="00E46D85">
        <w:rPr>
          <w:b/>
          <w:color w:val="FF0000"/>
          <w:sz w:val="28"/>
          <w:szCs w:val="28"/>
        </w:rPr>
        <w:t xml:space="preserve"> </w:t>
      </w:r>
      <w:r w:rsidR="00D953E5" w:rsidRPr="00E46D85">
        <w:rPr>
          <w:b/>
          <w:color w:val="FF0000"/>
          <w:sz w:val="28"/>
          <w:szCs w:val="28"/>
        </w:rPr>
        <w:t>(</w:t>
      </w:r>
      <w:r w:rsidR="00243A6D" w:rsidRPr="00E46D85">
        <w:rPr>
          <w:b/>
          <w:color w:val="FF0000"/>
          <w:sz w:val="28"/>
          <w:szCs w:val="28"/>
        </w:rPr>
        <w:t>10%</w:t>
      </w:r>
      <w:r w:rsidR="00D953E5" w:rsidRPr="00E46D85">
        <w:rPr>
          <w:b/>
          <w:color w:val="FF0000"/>
          <w:sz w:val="28"/>
          <w:szCs w:val="28"/>
        </w:rPr>
        <w:t>)</w:t>
      </w:r>
    </w:p>
    <w:p w:rsidR="001D2DFD" w:rsidRPr="00E46D85" w:rsidRDefault="001D2DFD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Modèle de données</w:t>
      </w:r>
    </w:p>
    <w:p w:rsidR="002F79A2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 xml:space="preserve">Requêtes Link </w:t>
      </w:r>
    </w:p>
    <w:p w:rsidR="00CF5AB4" w:rsidRPr="00E46D85" w:rsidRDefault="00CF5AB4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procédures stockées</w:t>
      </w:r>
    </w:p>
    <w:p w:rsidR="002F79A2" w:rsidRPr="00E46D85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E46D85">
        <w:rPr>
          <w:color w:val="FF0000"/>
        </w:rPr>
        <w:t>Requête SQL</w:t>
      </w:r>
    </w:p>
    <w:p w:rsidR="00353599" w:rsidRPr="00E46D85" w:rsidRDefault="00353599" w:rsidP="002F79A2">
      <w:pPr>
        <w:pStyle w:val="Paragraphedeliste"/>
        <w:numPr>
          <w:ilvl w:val="0"/>
          <w:numId w:val="1"/>
        </w:numPr>
        <w:rPr>
          <w:b/>
          <w:color w:val="FF0000"/>
        </w:rPr>
      </w:pPr>
      <w:r w:rsidRPr="00E46D85">
        <w:rPr>
          <w:color w:val="FF0000"/>
        </w:rPr>
        <w:t>Le modèle de données devra subir des mises à jour à partir de la base de données.</w:t>
      </w:r>
    </w:p>
    <w:p w:rsidR="002F79A2" w:rsidRPr="008B3CD9" w:rsidRDefault="002F79A2" w:rsidP="00AB025A">
      <w:pPr>
        <w:pStyle w:val="Paragraphedeliste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8B3CD9">
        <w:rPr>
          <w:b/>
          <w:color w:val="FF0000"/>
          <w:sz w:val="28"/>
          <w:szCs w:val="28"/>
        </w:rPr>
        <w:t>Architecture</w:t>
      </w:r>
      <w:r w:rsidR="00243A6D" w:rsidRPr="008B3CD9">
        <w:rPr>
          <w:b/>
          <w:color w:val="FF0000"/>
          <w:sz w:val="28"/>
          <w:szCs w:val="28"/>
        </w:rPr>
        <w:t xml:space="preserve"> </w:t>
      </w:r>
      <w:r w:rsidR="00417ADC" w:rsidRPr="008B3CD9">
        <w:rPr>
          <w:color w:val="FF0000"/>
          <w:sz w:val="28"/>
          <w:szCs w:val="28"/>
        </w:rPr>
        <w:t>(</w:t>
      </w:r>
      <w:r w:rsidR="00417ADC" w:rsidRPr="008B3CD9">
        <w:rPr>
          <w:b/>
          <w:color w:val="FF0000"/>
          <w:sz w:val="28"/>
          <w:szCs w:val="28"/>
        </w:rPr>
        <w:t>20%)</w:t>
      </w:r>
    </w:p>
    <w:p w:rsidR="002F79A2" w:rsidRPr="008B3CD9" w:rsidRDefault="002F79A2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MVC</w:t>
      </w:r>
    </w:p>
    <w:p w:rsidR="00CF5AB4" w:rsidRPr="008B3CD9" w:rsidRDefault="00353599" w:rsidP="002F79A2">
      <w:pPr>
        <w:pStyle w:val="Paragraphedeliste"/>
        <w:numPr>
          <w:ilvl w:val="0"/>
          <w:numId w:val="1"/>
        </w:numPr>
        <w:rPr>
          <w:color w:val="FF0000"/>
        </w:rPr>
      </w:pPr>
      <w:r w:rsidRPr="008B3CD9">
        <w:rPr>
          <w:color w:val="FF0000"/>
        </w:rPr>
        <w:t>Patrons</w:t>
      </w:r>
      <w:r w:rsidR="00CF5AB4" w:rsidRPr="008B3CD9">
        <w:rPr>
          <w:color w:val="FF0000"/>
        </w:rPr>
        <w:t xml:space="preserve"> Repository et Uni</w:t>
      </w:r>
      <w:r w:rsidRPr="008B3CD9">
        <w:rPr>
          <w:color w:val="FF0000"/>
        </w:rPr>
        <w:t>t</w:t>
      </w:r>
      <w:r w:rsidR="00CF5AB4" w:rsidRPr="008B3CD9">
        <w:rPr>
          <w:color w:val="FF0000"/>
        </w:rPr>
        <w:t>Ofwork</w:t>
      </w:r>
      <w:r w:rsidR="00D953E5" w:rsidRPr="008B3CD9">
        <w:rPr>
          <w:color w:val="FF0000"/>
        </w:rPr>
        <w:t xml:space="preserve">  </w:t>
      </w:r>
    </w:p>
    <w:p w:rsidR="0003551F" w:rsidRDefault="0003551F">
      <w:r w:rsidRPr="0003551F">
        <w:t>Vous serez évalués</w:t>
      </w:r>
      <w:r>
        <w:t xml:space="preserve"> sur les fonctionnalités suivantes</w:t>
      </w:r>
    </w:p>
    <w:p w:rsidR="00BC45AC" w:rsidRPr="00AB025A" w:rsidRDefault="00353599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séances</w:t>
      </w:r>
      <w:r w:rsidR="00BC45AC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23699B" w:rsidRDefault="0023699B" w:rsidP="00BC45AC">
      <w:r>
        <w:t>On devra être capable de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Créer une séance</w:t>
      </w:r>
    </w:p>
    <w:p w:rsidR="0023699B" w:rsidRPr="00682610" w:rsidRDefault="0023699B" w:rsidP="0023699B">
      <w:pPr>
        <w:pStyle w:val="Paragraphedeliste"/>
        <w:numPr>
          <w:ilvl w:val="0"/>
          <w:numId w:val="6"/>
        </w:numPr>
        <w:rPr>
          <w:strike/>
        </w:rPr>
      </w:pPr>
      <w:r w:rsidRPr="00682610">
        <w:rPr>
          <w:strike/>
        </w:rPr>
        <w:t>Modifier une séance</w:t>
      </w:r>
    </w:p>
    <w:p w:rsidR="00570916" w:rsidRDefault="00570916" w:rsidP="00570916">
      <w:pPr>
        <w:pStyle w:val="Paragraphedeliste"/>
        <w:numPr>
          <w:ilvl w:val="0"/>
          <w:numId w:val="6"/>
        </w:numPr>
      </w:pPr>
      <w:r>
        <w:t>D’afficher</w:t>
      </w:r>
      <w:r w:rsidR="00BC45AC">
        <w:t xml:space="preserve"> la liste des séances futures</w:t>
      </w:r>
      <w:r>
        <w:t xml:space="preserve"> (v</w:t>
      </w:r>
      <w:r w:rsidRPr="00570916">
        <w:t>ous utiliserez une vue partielle</w:t>
      </w:r>
      <w:r>
        <w:t>)</w:t>
      </w:r>
    </w:p>
    <w:p w:rsidR="00BC45AC" w:rsidRDefault="00BC45AC" w:rsidP="00570916">
      <w:pPr>
        <w:ind w:left="708"/>
      </w:pPr>
      <w:r w:rsidRPr="00682610">
        <w:rPr>
          <w:strike/>
        </w:rPr>
        <w:t xml:space="preserve">Vous devez prévoir la pagination et le </w:t>
      </w:r>
      <w:r w:rsidR="00A33660" w:rsidRPr="00682610">
        <w:rPr>
          <w:strike/>
        </w:rPr>
        <w:t xml:space="preserve">tri </w:t>
      </w:r>
      <w:r w:rsidRPr="00682610">
        <w:rPr>
          <w:strike/>
        </w:rPr>
        <w:t>selon la date et l’horaire</w:t>
      </w:r>
      <w:r w:rsidR="0023699B" w:rsidRPr="00682610">
        <w:rPr>
          <w:strike/>
        </w:rPr>
        <w:t>.</w:t>
      </w:r>
      <w:r w:rsidR="0023699B">
        <w:t xml:space="preserve"> </w:t>
      </w:r>
      <w:r>
        <w:t xml:space="preserve">Une recherche des séances d’un photographe donnée par son nom ou prénom et selon le </w:t>
      </w:r>
      <w:r w:rsidR="0023699B">
        <w:t>statut</w:t>
      </w:r>
    </w:p>
    <w:p w:rsidR="00243A6D" w:rsidRDefault="00243A6D" w:rsidP="00243A6D">
      <w:pPr>
        <w:pStyle w:val="Paragraphedeliste"/>
        <w:numPr>
          <w:ilvl w:val="0"/>
          <w:numId w:val="6"/>
        </w:numPr>
      </w:pPr>
      <w:r>
        <w:t xml:space="preserve">Validation des règles d’affaires pour </w:t>
      </w:r>
      <w:r w:rsidR="00E4696C">
        <w:t xml:space="preserve">une </w:t>
      </w:r>
      <w:r>
        <w:t>séance</w:t>
      </w:r>
    </w:p>
    <w:p w:rsidR="007A1FFB" w:rsidRPr="00817E1C" w:rsidRDefault="007A1FFB" w:rsidP="007A1FFB">
      <w:pPr>
        <w:pStyle w:val="Paragraphedeliste"/>
        <w:numPr>
          <w:ilvl w:val="1"/>
          <w:numId w:val="6"/>
        </w:numPr>
        <w:rPr>
          <w:strike/>
        </w:rPr>
      </w:pPr>
      <w:r w:rsidRPr="00817E1C">
        <w:rPr>
          <w:strike/>
        </w:rPr>
        <w:t>La date de rendez-vous pour une séance de photo doit être comprise entre la date du jour + 1 et date du jour + 15 (incluse)</w:t>
      </w:r>
      <w:bookmarkStart w:id="0" w:name="_GoBack"/>
      <w:bookmarkEnd w:id="0"/>
    </w:p>
    <w:p w:rsidR="00243A6D" w:rsidRDefault="00243A6D" w:rsidP="007A1FFB">
      <w:pPr>
        <w:pStyle w:val="Paragraphedeliste"/>
        <w:numPr>
          <w:ilvl w:val="1"/>
          <w:numId w:val="6"/>
        </w:numPr>
      </w:pPr>
      <w:r>
        <w:t>La date pour un rendez-vous doit être unique pour date, horaire, photographe</w:t>
      </w:r>
    </w:p>
    <w:p w:rsidR="00243A6D" w:rsidRPr="00682610" w:rsidRDefault="00243A6D" w:rsidP="007A1FFB">
      <w:pPr>
        <w:pStyle w:val="Paragraphedeliste"/>
        <w:numPr>
          <w:ilvl w:val="1"/>
          <w:numId w:val="6"/>
        </w:numPr>
        <w:rPr>
          <w:strike/>
        </w:rPr>
      </w:pPr>
      <w:r w:rsidRPr="00682610">
        <w:rPr>
          <w:strike/>
        </w:rPr>
        <w:t xml:space="preserve">Pour la même date et le même photographe </w:t>
      </w:r>
      <w:r w:rsidR="007A1FFB" w:rsidRPr="00682610">
        <w:rPr>
          <w:strike/>
        </w:rPr>
        <w:t>il devra y avoir un minimum de 4h entre 2 rendez-vous</w:t>
      </w:r>
    </w:p>
    <w:p w:rsidR="007A1FFB" w:rsidRDefault="007A1FFB" w:rsidP="00243A6D">
      <w:pPr>
        <w:pStyle w:val="Paragraphedeliste"/>
      </w:pPr>
    </w:p>
    <w:p w:rsidR="0023699B" w:rsidRPr="00AB025A" w:rsidRDefault="00F9044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 xml:space="preserve">Gestion des photos </w:t>
      </w:r>
      <w:r w:rsidR="0023699B" w:rsidRPr="00AB025A">
        <w:rPr>
          <w:b/>
          <w:sz w:val="28"/>
          <w:szCs w:val="28"/>
        </w:rPr>
        <w:t>d’une propriété associées à une séance</w:t>
      </w:r>
      <w:r w:rsidR="00243A6D" w:rsidRPr="00AB025A">
        <w:rPr>
          <w:b/>
          <w:sz w:val="28"/>
          <w:szCs w:val="28"/>
        </w:rPr>
        <w:t xml:space="preserve"> </w:t>
      </w:r>
      <w:r w:rsidR="00B23E9B" w:rsidRPr="00AB025A">
        <w:rPr>
          <w:b/>
          <w:sz w:val="28"/>
          <w:szCs w:val="28"/>
        </w:rPr>
        <w:t>(25</w:t>
      </w:r>
      <w:r w:rsidR="00243A6D" w:rsidRPr="00AB025A">
        <w:rPr>
          <w:b/>
          <w:sz w:val="28"/>
          <w:szCs w:val="28"/>
        </w:rPr>
        <w:t>%</w:t>
      </w:r>
      <w:r w:rsidR="00B23E9B" w:rsidRPr="00AB025A">
        <w:rPr>
          <w:b/>
          <w:sz w:val="28"/>
          <w:szCs w:val="28"/>
        </w:rPr>
        <w:t>)</w:t>
      </w:r>
    </w:p>
    <w:p w:rsidR="00F9044E" w:rsidRDefault="0023699B">
      <w:r>
        <w:t xml:space="preserve">On devra être capable </w:t>
      </w:r>
    </w:p>
    <w:p w:rsidR="00C07D0D" w:rsidRPr="00E46D85" w:rsidRDefault="00304454" w:rsidP="00E4696C">
      <w:pPr>
        <w:pStyle w:val="Paragraphedeliste"/>
        <w:numPr>
          <w:ilvl w:val="0"/>
          <w:numId w:val="7"/>
        </w:numPr>
      </w:pPr>
      <w:r w:rsidRPr="00E46D85">
        <w:lastRenderedPageBreak/>
        <w:t>d</w:t>
      </w:r>
      <w:r w:rsidR="0023699B" w:rsidRPr="00E46D85">
        <w:t>’uploader des photos et de les sa</w:t>
      </w:r>
      <w:r w:rsidR="00C07D0D" w:rsidRPr="00E46D85">
        <w:t>uvegarder dans u</w:t>
      </w:r>
      <w:r w:rsidR="00F155FD" w:rsidRPr="00E46D85">
        <w:t>n</w:t>
      </w:r>
      <w:r w:rsidR="00C07D0D" w:rsidRPr="00E46D85">
        <w:t xml:space="preserve"> répertoire que vous devez créer. Le nom du répertoire sera composé par exemple </w:t>
      </w:r>
      <w:r w:rsidR="00211B12" w:rsidRPr="00E46D85">
        <w:t>de l’id</w:t>
      </w:r>
      <w:r w:rsidR="00C07D0D" w:rsidRPr="00E46D85">
        <w:t xml:space="preserve"> de la propriété et du nom et prénom de l’agent. Toutes les photos </w:t>
      </w:r>
      <w:r w:rsidRPr="00E46D85">
        <w:t xml:space="preserve"> d’une propriété </w:t>
      </w:r>
      <w:r w:rsidR="00C07D0D" w:rsidRPr="00E46D85">
        <w:t xml:space="preserve">seront dans ce répertoire. </w:t>
      </w:r>
      <w:r w:rsidR="00F155FD" w:rsidRPr="00E46D85">
        <w:t xml:space="preserve">Ce répertoire sera dans le répertoire Images du projet. Les chemins d’accès aux </w:t>
      </w:r>
      <w:r w:rsidRPr="00E46D85">
        <w:t>fichiers</w:t>
      </w:r>
      <w:r w:rsidR="00F155FD" w:rsidRPr="00E46D85">
        <w:t xml:space="preserve"> devront être gardés dans la base de données</w:t>
      </w:r>
      <w:r w:rsidR="00E4696C" w:rsidRPr="00E46D85">
        <w:t xml:space="preserve"> ainsi que le type du fichier</w:t>
      </w:r>
      <w:r w:rsidR="00F155FD" w:rsidRPr="00E46D85">
        <w:t xml:space="preserve">. </w:t>
      </w:r>
    </w:p>
    <w:p w:rsidR="00487EA6" w:rsidRPr="00E46D85" w:rsidRDefault="00487EA6" w:rsidP="00E4696C">
      <w:pPr>
        <w:pStyle w:val="Paragraphedeliste"/>
      </w:pPr>
      <w:r w:rsidRPr="00E46D85">
        <w:t xml:space="preserve">Un attribut personnalisé permettra de valider que le format du fichier est l’un de cela </w:t>
      </w:r>
    </w:p>
    <w:p w:rsidR="00487EA6" w:rsidRPr="00E46D85" w:rsidRDefault="00487EA6" w:rsidP="00487EA6">
      <w:pPr>
        <w:ind w:firstLine="708"/>
      </w:pPr>
      <w:r w:rsidRPr="00E46D85">
        <w:t>jpg, jpeg et png</w:t>
      </w:r>
    </w:p>
    <w:p w:rsidR="0023699B" w:rsidRPr="00E46D85" w:rsidRDefault="00C07D0D" w:rsidP="00E4696C">
      <w:pPr>
        <w:pStyle w:val="Paragraphedeliste"/>
        <w:numPr>
          <w:ilvl w:val="0"/>
          <w:numId w:val="7"/>
        </w:numPr>
      </w:pPr>
      <w:r w:rsidRPr="00E46D85">
        <w:t>de supprimer des photos et d’ajouter des photos</w:t>
      </w:r>
      <w:r w:rsidR="00F155FD" w:rsidRPr="00E46D85">
        <w:t xml:space="preserve">. </w:t>
      </w:r>
      <w:r w:rsidR="00353599" w:rsidRPr="00E46D85">
        <w:t xml:space="preserve"> </w:t>
      </w:r>
      <w:r w:rsidR="00F155FD" w:rsidRPr="00E46D85">
        <w:t>La suppression ne supprime pas le.</w:t>
      </w:r>
      <w:r w:rsidR="00211B12" w:rsidRPr="00E46D85">
        <w:t xml:space="preserve"> fichier du répertoire</w:t>
      </w:r>
    </w:p>
    <w:p w:rsidR="00487EA6" w:rsidRPr="00E46D85" w:rsidRDefault="00522531" w:rsidP="00487EA6">
      <w:pPr>
        <w:pStyle w:val="Paragraphedeliste"/>
        <w:numPr>
          <w:ilvl w:val="0"/>
          <w:numId w:val="7"/>
        </w:numPr>
      </w:pPr>
      <w:r w:rsidRPr="00E46D85">
        <w:t xml:space="preserve">d’afficher </w:t>
      </w:r>
      <w:r w:rsidR="00243A6D" w:rsidRPr="00E46D85">
        <w:t xml:space="preserve">pour une propriété les informations sur l’agent, le photographe, le </w:t>
      </w:r>
      <w:r w:rsidR="00FE40A4" w:rsidRPr="00E46D85">
        <w:t xml:space="preserve">prix du </w:t>
      </w:r>
      <w:r w:rsidR="00243A6D" w:rsidRPr="00E46D85">
        <w:t>forfait et la galerie de photos de la propriété</w:t>
      </w:r>
      <w:r w:rsidR="00E4696C" w:rsidRPr="00E46D85">
        <w:t>.</w:t>
      </w:r>
      <w:r w:rsidR="00211B12" w:rsidRPr="00E46D85">
        <w:t xml:space="preserve"> Pour cela v</w:t>
      </w:r>
      <w:r w:rsidR="00487EA6" w:rsidRPr="00E46D85">
        <w:t>ous devez créer une classe « ViewModel » qui aura des propriétés pour une séance, une propriété, un agent un photographe et les photos de la propriété. Vous devez avoir une vue typée par rapport  à cette classe.</w:t>
      </w:r>
    </w:p>
    <w:p w:rsidR="00C227DE" w:rsidRPr="00AB025A" w:rsidRDefault="00C227DE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Gestion des agents </w:t>
      </w:r>
      <w:r w:rsidR="00B23E9B" w:rsidRPr="00AB025A">
        <w:rPr>
          <w:b/>
          <w:sz w:val="28"/>
          <w:szCs w:val="28"/>
        </w:rPr>
        <w:t>(10%)</w:t>
      </w:r>
    </w:p>
    <w:p w:rsidR="00C227DE" w:rsidRPr="007E53AC" w:rsidRDefault="00C227DE" w:rsidP="00E4696C">
      <w:r w:rsidRPr="00682610">
        <w:rPr>
          <w:strike/>
        </w:rPr>
        <w:t>On affichera la liste des agents</w:t>
      </w:r>
      <w:r w:rsidRPr="00E46D85">
        <w:rPr>
          <w:color w:val="FF0000"/>
        </w:rPr>
        <w:t xml:space="preserve">. Le </w:t>
      </w:r>
      <w:r w:rsidR="007E53AC" w:rsidRPr="00E46D85">
        <w:rPr>
          <w:color w:val="FF0000"/>
        </w:rPr>
        <w:t>détail</w:t>
      </w:r>
      <w:r w:rsidRPr="00E46D85">
        <w:rPr>
          <w:color w:val="FF0000"/>
        </w:rPr>
        <w:t xml:space="preserve"> d’un agent affiche</w:t>
      </w:r>
      <w:r w:rsidR="007E53AC" w:rsidRPr="00E46D85">
        <w:rPr>
          <w:color w:val="FF0000"/>
        </w:rPr>
        <w:t>ra</w:t>
      </w:r>
      <w:r w:rsidRPr="00E46D85">
        <w:rPr>
          <w:color w:val="FF0000"/>
        </w:rPr>
        <w:t xml:space="preserve"> les séances</w:t>
      </w:r>
      <w:r w:rsidR="007E53AC" w:rsidRPr="00E46D85">
        <w:rPr>
          <w:color w:val="FF0000"/>
        </w:rPr>
        <w:t xml:space="preserve"> de l’agent</w:t>
      </w:r>
      <w:r w:rsidR="00B23E9B" w:rsidRPr="00E46D85">
        <w:rPr>
          <w:color w:val="FF0000"/>
        </w:rPr>
        <w:t xml:space="preserve"> de l’année en cours (à partir du 1 janvier)</w:t>
      </w:r>
      <w:r w:rsidR="009447DA" w:rsidRPr="00E46D85">
        <w:rPr>
          <w:color w:val="FF0000"/>
        </w:rPr>
        <w:t>.</w:t>
      </w:r>
      <w:r w:rsidR="009447DA" w:rsidRPr="007E53AC">
        <w:t xml:space="preserve"> Le total </w:t>
      </w:r>
      <w:r w:rsidR="00570916">
        <w:t xml:space="preserve">des prix </w:t>
      </w:r>
      <w:r w:rsidR="009447DA" w:rsidRPr="007E53AC">
        <w:t xml:space="preserve">sera affiché. </w:t>
      </w:r>
    </w:p>
    <w:p w:rsidR="00C227DE" w:rsidRPr="00570916" w:rsidRDefault="00570916" w:rsidP="00E4696C">
      <w:r w:rsidRPr="00570916">
        <w:t xml:space="preserve">Vous utiliserez une vue partielle </w:t>
      </w:r>
      <w:r>
        <w:t>pour l’affichage de la liste des séances</w:t>
      </w:r>
      <w:r w:rsidRPr="00570916">
        <w:t>.</w:t>
      </w:r>
    </w:p>
    <w:p w:rsidR="00E4696C" w:rsidRPr="00AB025A" w:rsidRDefault="00E4696C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Exceptions</w:t>
      </w:r>
      <w:r w:rsidR="00417ADC" w:rsidRPr="00AB025A">
        <w:rPr>
          <w:b/>
          <w:sz w:val="28"/>
          <w:szCs w:val="28"/>
        </w:rPr>
        <w:t xml:space="preserve"> (</w:t>
      </w:r>
      <w:r w:rsidR="00D953E5" w:rsidRPr="00AB025A">
        <w:rPr>
          <w:b/>
          <w:sz w:val="28"/>
          <w:szCs w:val="28"/>
        </w:rPr>
        <w:t>8</w:t>
      </w:r>
      <w:r w:rsidRPr="00AB025A">
        <w:rPr>
          <w:b/>
          <w:sz w:val="28"/>
          <w:szCs w:val="28"/>
        </w:rPr>
        <w:t>%</w:t>
      </w:r>
      <w:r w:rsidR="00417ADC" w:rsidRPr="00AB025A">
        <w:rPr>
          <w:b/>
          <w:sz w:val="28"/>
          <w:szCs w:val="28"/>
        </w:rPr>
        <w:t>)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Gérer les exceptions en générale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 xml:space="preserve">Gérer </w:t>
      </w:r>
      <w:r w:rsidRPr="00211B12">
        <w:t xml:space="preserve">les accès concurrents </w:t>
      </w:r>
      <w:r>
        <w:t>pour au moins 2 méthodes d’actions (</w:t>
      </w:r>
      <w:proofErr w:type="spellStart"/>
      <w:r>
        <w:t>Edit</w:t>
      </w:r>
      <w:proofErr w:type="spellEnd"/>
      <w:r>
        <w:t xml:space="preserve"> et </w:t>
      </w:r>
      <w:proofErr w:type="spellStart"/>
      <w:r>
        <w:t>Delete</w:t>
      </w:r>
      <w:proofErr w:type="spellEnd"/>
      <w:r>
        <w:t>)</w:t>
      </w:r>
      <w:r w:rsidR="00E46D85">
        <w:t xml:space="preserve"> </w:t>
      </w:r>
      <w:proofErr w:type="spellStart"/>
      <w:r w:rsidR="00E46D85">
        <w:t>Edit</w:t>
      </w:r>
      <w:proofErr w:type="spellEnd"/>
      <w:r w:rsidR="00E46D85">
        <w:t xml:space="preserve"> dans </w:t>
      </w:r>
      <w:proofErr w:type="spellStart"/>
      <w:r w:rsidR="00E46D85">
        <w:t>seance</w:t>
      </w:r>
      <w:proofErr w:type="spellEnd"/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de validation</w:t>
      </w:r>
    </w:p>
    <w:p w:rsidR="00E4696C" w:rsidRDefault="00E4696C" w:rsidP="00E4696C">
      <w:pPr>
        <w:pStyle w:val="Paragraphedeliste"/>
        <w:numPr>
          <w:ilvl w:val="0"/>
          <w:numId w:val="2"/>
        </w:numPr>
      </w:pPr>
      <w:r>
        <w:t>Exception sur les traitements des fichiers</w:t>
      </w:r>
    </w:p>
    <w:p w:rsidR="00CF5AB4" w:rsidRPr="00AB025A" w:rsidRDefault="002F79A2" w:rsidP="00AB025A">
      <w:pPr>
        <w:pStyle w:val="Paragraphedeliste"/>
        <w:numPr>
          <w:ilvl w:val="0"/>
          <w:numId w:val="9"/>
        </w:numPr>
        <w:rPr>
          <w:b/>
          <w:sz w:val="28"/>
          <w:szCs w:val="28"/>
        </w:rPr>
      </w:pPr>
      <w:r w:rsidRPr="00AB025A">
        <w:rPr>
          <w:b/>
          <w:sz w:val="28"/>
          <w:szCs w:val="28"/>
        </w:rPr>
        <w:t>Vues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Razor</w:t>
      </w:r>
    </w:p>
    <w:p w:rsidR="002F79A2" w:rsidRPr="00E46D85" w:rsidRDefault="002F79A2" w:rsidP="002F79A2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 xml:space="preserve">Définir une </w:t>
      </w:r>
      <w:r w:rsidR="009353C9" w:rsidRPr="00E46D85">
        <w:rPr>
          <w:color w:val="FF0000"/>
        </w:rPr>
        <w:t>« </w:t>
      </w:r>
      <w:r w:rsidRPr="00E46D85">
        <w:rPr>
          <w:color w:val="FF0000"/>
        </w:rPr>
        <w:t>layout</w:t>
      </w:r>
      <w:r w:rsidR="009353C9" w:rsidRPr="00E46D85">
        <w:rPr>
          <w:color w:val="FF0000"/>
        </w:rPr>
        <w:t> »</w:t>
      </w:r>
      <w:r w:rsidR="007A2819" w:rsidRPr="00E46D85">
        <w:rPr>
          <w:color w:val="FF0000"/>
        </w:rPr>
        <w:t xml:space="preserve"> ou utiliser celle par défaut du projet. Mais le menu doit </w:t>
      </w:r>
      <w:r w:rsidR="003B6C91" w:rsidRPr="00E46D85">
        <w:rPr>
          <w:color w:val="FF0000"/>
        </w:rPr>
        <w:t xml:space="preserve"> </w:t>
      </w:r>
      <w:r w:rsidR="009353C9" w:rsidRPr="00E46D85">
        <w:rPr>
          <w:color w:val="FF0000"/>
        </w:rPr>
        <w:t>permettre d’accéder</w:t>
      </w:r>
      <w:r w:rsidR="007A2819" w:rsidRPr="00E46D85">
        <w:rPr>
          <w:color w:val="FF0000"/>
        </w:rPr>
        <w:t xml:space="preserve"> plus facilement aux « pages ».</w:t>
      </w:r>
      <w:r w:rsidR="003B6C91" w:rsidRPr="00E46D85">
        <w:rPr>
          <w:color w:val="FF0000"/>
        </w:rPr>
        <w:t xml:space="preserve"> </w:t>
      </w:r>
      <w:r w:rsidR="003B6C91" w:rsidRPr="00E46D85">
        <w:rPr>
          <w:b/>
          <w:color w:val="FF0000"/>
          <w:sz w:val="28"/>
          <w:szCs w:val="28"/>
        </w:rPr>
        <w:t>(2%)</w:t>
      </w:r>
    </w:p>
    <w:p w:rsidR="007A2819" w:rsidRPr="00E46D85" w:rsidRDefault="00CF5AB4" w:rsidP="007A2819">
      <w:pPr>
        <w:pStyle w:val="Paragraphedeliste"/>
        <w:numPr>
          <w:ilvl w:val="0"/>
          <w:numId w:val="5"/>
        </w:numPr>
        <w:rPr>
          <w:color w:val="FF0000"/>
        </w:rPr>
      </w:pPr>
      <w:r w:rsidRPr="00E46D85">
        <w:rPr>
          <w:color w:val="FF0000"/>
        </w:rPr>
        <w:t>Utilis</w:t>
      </w:r>
      <w:r w:rsidR="002F79A2" w:rsidRPr="00E46D85">
        <w:rPr>
          <w:color w:val="FF0000"/>
        </w:rPr>
        <w:t>er</w:t>
      </w:r>
      <w:r w:rsidRPr="00E46D85">
        <w:rPr>
          <w:color w:val="FF0000"/>
        </w:rPr>
        <w:t xml:space="preserve"> </w:t>
      </w:r>
      <w:r w:rsidR="007A2819" w:rsidRPr="00E46D85">
        <w:rPr>
          <w:color w:val="FF0000"/>
        </w:rPr>
        <w:t>au moins</w:t>
      </w:r>
      <w:r w:rsidRPr="00E46D85">
        <w:rPr>
          <w:color w:val="FF0000"/>
        </w:rPr>
        <w:t xml:space="preserve"> vues partielles</w:t>
      </w:r>
    </w:p>
    <w:p w:rsidR="007A2819" w:rsidRDefault="007A2819" w:rsidP="007A2819"/>
    <w:sectPr w:rsidR="007A2819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7F5" w:rsidRDefault="006517F5" w:rsidP="001D2DFD">
      <w:pPr>
        <w:spacing w:after="0" w:line="240" w:lineRule="auto"/>
      </w:pPr>
      <w:r>
        <w:separator/>
      </w:r>
    </w:p>
  </w:endnote>
  <w:endnote w:type="continuationSeparator" w:id="0">
    <w:p w:rsidR="006517F5" w:rsidRDefault="006517F5" w:rsidP="001D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4493621"/>
      <w:docPartObj>
        <w:docPartGallery w:val="Page Numbers (Bottom of Page)"/>
        <w:docPartUnique/>
      </w:docPartObj>
    </w:sdtPr>
    <w:sdtEndPr/>
    <w:sdtContent>
      <w:p w:rsidR="001D2DFD" w:rsidRDefault="001D2D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E1C" w:rsidRPr="00817E1C">
          <w:rPr>
            <w:noProof/>
            <w:lang w:val="fr-FR"/>
          </w:rPr>
          <w:t>1</w:t>
        </w:r>
        <w:r>
          <w:fldChar w:fldCharType="end"/>
        </w:r>
      </w:p>
    </w:sdtContent>
  </w:sdt>
  <w:p w:rsidR="001D2DFD" w:rsidRDefault="001D2D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7F5" w:rsidRDefault="006517F5" w:rsidP="001D2DFD">
      <w:pPr>
        <w:spacing w:after="0" w:line="240" w:lineRule="auto"/>
      </w:pPr>
      <w:r>
        <w:separator/>
      </w:r>
    </w:p>
  </w:footnote>
  <w:footnote w:type="continuationSeparator" w:id="0">
    <w:p w:rsidR="006517F5" w:rsidRDefault="006517F5" w:rsidP="001D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102"/>
    <w:multiLevelType w:val="hybridMultilevel"/>
    <w:tmpl w:val="AB06B32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84EF8"/>
    <w:multiLevelType w:val="hybridMultilevel"/>
    <w:tmpl w:val="75746F0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37DEB"/>
    <w:multiLevelType w:val="hybridMultilevel"/>
    <w:tmpl w:val="B99C3F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42A1D"/>
    <w:multiLevelType w:val="hybridMultilevel"/>
    <w:tmpl w:val="C908DD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7628A"/>
    <w:multiLevelType w:val="hybridMultilevel"/>
    <w:tmpl w:val="2FD216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7073C61"/>
    <w:multiLevelType w:val="hybridMultilevel"/>
    <w:tmpl w:val="09623A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55EE"/>
    <w:multiLevelType w:val="hybridMultilevel"/>
    <w:tmpl w:val="853A92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451740"/>
    <w:multiLevelType w:val="hybridMultilevel"/>
    <w:tmpl w:val="8D684C4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50421"/>
    <w:multiLevelType w:val="hybridMultilevel"/>
    <w:tmpl w:val="EFB69A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B4"/>
    <w:rsid w:val="00005A8E"/>
    <w:rsid w:val="0003551F"/>
    <w:rsid w:val="00091EA9"/>
    <w:rsid w:val="0019590D"/>
    <w:rsid w:val="001A5CA5"/>
    <w:rsid w:val="001D2DFD"/>
    <w:rsid w:val="001F0C4C"/>
    <w:rsid w:val="00211B12"/>
    <w:rsid w:val="0023699B"/>
    <w:rsid w:val="00243A6D"/>
    <w:rsid w:val="00281A17"/>
    <w:rsid w:val="002B3450"/>
    <w:rsid w:val="002C4A4A"/>
    <w:rsid w:val="002E75C0"/>
    <w:rsid w:val="002F79A2"/>
    <w:rsid w:val="00304454"/>
    <w:rsid w:val="0030764B"/>
    <w:rsid w:val="00353599"/>
    <w:rsid w:val="00357363"/>
    <w:rsid w:val="003750F3"/>
    <w:rsid w:val="003B6C91"/>
    <w:rsid w:val="00417ADC"/>
    <w:rsid w:val="00473915"/>
    <w:rsid w:val="00487EA6"/>
    <w:rsid w:val="00522531"/>
    <w:rsid w:val="00570916"/>
    <w:rsid w:val="00600F73"/>
    <w:rsid w:val="006517F5"/>
    <w:rsid w:val="00682610"/>
    <w:rsid w:val="006A5E37"/>
    <w:rsid w:val="00751CF4"/>
    <w:rsid w:val="007639A2"/>
    <w:rsid w:val="00771496"/>
    <w:rsid w:val="007714CB"/>
    <w:rsid w:val="007A1FFB"/>
    <w:rsid w:val="007A2819"/>
    <w:rsid w:val="007B3546"/>
    <w:rsid w:val="007D6FBF"/>
    <w:rsid w:val="007E53AC"/>
    <w:rsid w:val="00817153"/>
    <w:rsid w:val="00817E1C"/>
    <w:rsid w:val="008B3CD9"/>
    <w:rsid w:val="009353C9"/>
    <w:rsid w:val="009447DA"/>
    <w:rsid w:val="009B0A02"/>
    <w:rsid w:val="00A17F99"/>
    <w:rsid w:val="00A335A1"/>
    <w:rsid w:val="00A33660"/>
    <w:rsid w:val="00A457BE"/>
    <w:rsid w:val="00A81B7A"/>
    <w:rsid w:val="00AB025A"/>
    <w:rsid w:val="00B23E9B"/>
    <w:rsid w:val="00BC45AC"/>
    <w:rsid w:val="00BC49B9"/>
    <w:rsid w:val="00BF56D6"/>
    <w:rsid w:val="00C07D0D"/>
    <w:rsid w:val="00C21A58"/>
    <w:rsid w:val="00C227DE"/>
    <w:rsid w:val="00C5320F"/>
    <w:rsid w:val="00C64B39"/>
    <w:rsid w:val="00CF5AB4"/>
    <w:rsid w:val="00D34D58"/>
    <w:rsid w:val="00D56A50"/>
    <w:rsid w:val="00D953E5"/>
    <w:rsid w:val="00DB2BB0"/>
    <w:rsid w:val="00E1641B"/>
    <w:rsid w:val="00E351ED"/>
    <w:rsid w:val="00E4696C"/>
    <w:rsid w:val="00E46D85"/>
    <w:rsid w:val="00E73282"/>
    <w:rsid w:val="00E853CA"/>
    <w:rsid w:val="00EA10C6"/>
    <w:rsid w:val="00EE7F9F"/>
    <w:rsid w:val="00F155FD"/>
    <w:rsid w:val="00F9044E"/>
    <w:rsid w:val="00F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79A2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0764B"/>
    <w:rPr>
      <w:rFonts w:ascii="Courier New" w:eastAsia="Times New Roman" w:hAnsi="Courier New" w:cs="Courier New"/>
      <w:sz w:val="20"/>
      <w:szCs w:val="20"/>
    </w:rPr>
  </w:style>
  <w:style w:type="character" w:customStyle="1" w:styleId="pun1">
    <w:name w:val="pun1"/>
    <w:basedOn w:val="Policepardfaut"/>
    <w:rsid w:val="00D34D58"/>
    <w:rPr>
      <w:color w:val="000000"/>
    </w:rPr>
  </w:style>
  <w:style w:type="character" w:customStyle="1" w:styleId="pln1">
    <w:name w:val="pln1"/>
    <w:basedOn w:val="Policepardfaut"/>
    <w:rsid w:val="00D34D58"/>
    <w:rPr>
      <w:color w:val="000000"/>
    </w:rPr>
  </w:style>
  <w:style w:type="character" w:customStyle="1" w:styleId="lit1">
    <w:name w:val="lit1"/>
    <w:basedOn w:val="Policepardfaut"/>
    <w:rsid w:val="00D34D58"/>
    <w:rPr>
      <w:color w:val="800000"/>
    </w:rPr>
  </w:style>
  <w:style w:type="character" w:styleId="Lienhypertexte">
    <w:name w:val="Hyperlink"/>
    <w:basedOn w:val="Policepardfaut"/>
    <w:uiPriority w:val="99"/>
    <w:unhideWhenUsed/>
    <w:rsid w:val="00E853C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0C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DFD"/>
  </w:style>
  <w:style w:type="paragraph" w:styleId="Pieddepage">
    <w:name w:val="footer"/>
    <w:basedOn w:val="Normal"/>
    <w:link w:val="PieddepageCar"/>
    <w:uiPriority w:val="99"/>
    <w:unhideWhenUsed/>
    <w:rsid w:val="001D2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7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6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DiSTI</dc:creator>
  <cp:lastModifiedBy>DiSTI</cp:lastModifiedBy>
  <cp:revision>44</cp:revision>
  <dcterms:created xsi:type="dcterms:W3CDTF">2015-04-24T19:41:00Z</dcterms:created>
  <dcterms:modified xsi:type="dcterms:W3CDTF">2015-05-14T17:39:00Z</dcterms:modified>
</cp:coreProperties>
</file>